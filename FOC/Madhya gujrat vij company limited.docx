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24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154"/>
      </w:tblGrid>
      <w:tr w:rsidR="00692703" w:rsidRPr="00CF1A49" w14:paraId="272AC034" w14:textId="77777777" w:rsidTr="007C2DAD">
        <w:trPr>
          <w:trHeight w:hRule="exact" w:val="1613"/>
        </w:trPr>
        <w:tc>
          <w:tcPr>
            <w:tcW w:w="10154" w:type="dxa"/>
            <w:tcMar>
              <w:top w:w="0" w:type="dxa"/>
              <w:bottom w:w="0" w:type="dxa"/>
            </w:tcMar>
          </w:tcPr>
          <w:p w14:paraId="563652F4" w14:textId="2E85B927" w:rsidR="00692703" w:rsidRPr="007C2DAD" w:rsidRDefault="007C2DAD" w:rsidP="007C2DAD">
            <w:pPr>
              <w:pStyle w:val="Title"/>
              <w:jc w:val="left"/>
              <w:rPr>
                <w:color w:val="0070C0"/>
                <w:sz w:val="48"/>
                <w:szCs w:val="44"/>
              </w:rPr>
            </w:pPr>
            <w:r>
              <w:rPr>
                <w:noProof/>
                <w:color w:val="0070C0"/>
                <w:sz w:val="48"/>
                <w:szCs w:val="44"/>
              </w:rPr>
              <w:drawing>
                <wp:inline distT="0" distB="0" distL="0" distR="0" wp14:anchorId="08E053F7" wp14:editId="7B7896FD">
                  <wp:extent cx="339436" cy="424943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12" cy="42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70C0"/>
                <w:sz w:val="48"/>
                <w:szCs w:val="44"/>
              </w:rPr>
              <w:t xml:space="preserve">   </w:t>
            </w:r>
            <w:r w:rsidRPr="007C2DAD">
              <w:rPr>
                <w:color w:val="0070C0"/>
                <w:sz w:val="44"/>
                <w:szCs w:val="40"/>
              </w:rPr>
              <w:t>Madhya gujrat vij company limited</w:t>
            </w:r>
          </w:p>
          <w:p w14:paraId="4C77B36A" w14:textId="3DA7E8AB" w:rsidR="00692703" w:rsidRPr="00CF1A49" w:rsidRDefault="00692703" w:rsidP="007C2DAD">
            <w:pPr>
              <w:pStyle w:val="ContactInfo"/>
              <w:contextualSpacing w:val="0"/>
              <w:jc w:val="left"/>
            </w:pPr>
          </w:p>
        </w:tc>
      </w:tr>
    </w:tbl>
    <w:p w14:paraId="7DB7AC0F" w14:textId="4D6BFDDB" w:rsidR="007C2DAD" w:rsidRDefault="007C2DAD" w:rsidP="007C2DAD">
      <w:pPr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83F5" wp14:editId="694098D0">
                <wp:simplePos x="0" y="0"/>
                <wp:positionH relativeFrom="column">
                  <wp:posOffset>-907473</wp:posOffset>
                </wp:positionH>
                <wp:positionV relativeFrom="paragraph">
                  <wp:posOffset>125095</wp:posOffset>
                </wp:positionV>
                <wp:extent cx="7758546" cy="748145"/>
                <wp:effectExtent l="0" t="0" r="139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6" cy="748145"/>
                        </a:xfrm>
                        <a:prstGeom prst="rect">
                          <a:avLst/>
                        </a:prstGeom>
                        <a:solidFill>
                          <a:srgbClr val="003DB8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D2399" w14:textId="77777777" w:rsidR="007C2DAD" w:rsidRPr="007C2DAD" w:rsidRDefault="007C2DAD" w:rsidP="007C2DAD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</w:p>
                          <w:p w14:paraId="3B8B95B9" w14:textId="77777777" w:rsidR="007C2DAD" w:rsidRPr="007C2DAD" w:rsidRDefault="007C2DAD" w:rsidP="007C2DAD">
                            <w:pPr>
                              <w:tabs>
                                <w:tab w:val="left" w:pos="2367"/>
                              </w:tabs>
                              <w:jc w:val="center"/>
                              <w:rPr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7C2DAD">
                              <w:rPr>
                                <w:color w:val="FFFFFF" w:themeColor="background1"/>
                                <w:sz w:val="34"/>
                                <w:szCs w:val="34"/>
                              </w:rPr>
                              <w:t>Payment Acknowledgement</w:t>
                            </w:r>
                          </w:p>
                          <w:p w14:paraId="44634AAB" w14:textId="77777777" w:rsidR="007C2DAD" w:rsidRDefault="007C2DAD" w:rsidP="007C2D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483F5" id="Rectangle 3" o:spid="_x0000_s1026" style="position:absolute;margin-left:-71.45pt;margin-top:9.85pt;width:610.9pt;height:5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" fillcolor="#003db8" strokecolor="#002060" strokeweight="1pt">
                <v:textbox>
                  <w:txbxContent>
                    <w:p w14:paraId="633D2399" w14:textId="77777777" w:rsidR="007C2DAD" w:rsidRPr="007C2DAD" w:rsidRDefault="007C2DAD" w:rsidP="007C2DAD">
                      <w:pPr>
                        <w:rPr>
                          <w:sz w:val="34"/>
                          <w:szCs w:val="34"/>
                        </w:rPr>
                      </w:pPr>
                    </w:p>
                    <w:p w14:paraId="3B8B95B9" w14:textId="77777777" w:rsidR="007C2DAD" w:rsidRPr="007C2DAD" w:rsidRDefault="007C2DAD" w:rsidP="007C2DAD">
                      <w:pPr>
                        <w:tabs>
                          <w:tab w:val="left" w:pos="2367"/>
                        </w:tabs>
                        <w:jc w:val="center"/>
                        <w:rPr>
                          <w:color w:val="FFFFFF" w:themeColor="background1"/>
                          <w:sz w:val="34"/>
                          <w:szCs w:val="34"/>
                        </w:rPr>
                      </w:pPr>
                      <w:r w:rsidRPr="007C2DAD">
                        <w:rPr>
                          <w:color w:val="FFFFFF" w:themeColor="background1"/>
                          <w:sz w:val="34"/>
                          <w:szCs w:val="34"/>
                        </w:rPr>
                        <w:t>Payment Acknowledgement</w:t>
                      </w:r>
                    </w:p>
                    <w:p w14:paraId="44634AAB" w14:textId="77777777" w:rsidR="007C2DAD" w:rsidRDefault="007C2DAD" w:rsidP="007C2D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2F69453" w14:textId="08A4FEDC" w:rsidR="007C2DAD" w:rsidRPr="007C2DAD" w:rsidRDefault="007C2DAD" w:rsidP="007C2DAD"/>
    <w:p w14:paraId="3CD1F512" w14:textId="5DB38163" w:rsidR="007C2DAD" w:rsidRPr="007C2DAD" w:rsidRDefault="007C2DAD" w:rsidP="007C2DAD"/>
    <w:p w14:paraId="4A77A89A" w14:textId="6B8BFC87" w:rsidR="007C2DAD" w:rsidRPr="007C2DAD" w:rsidRDefault="007C2DAD" w:rsidP="007C2DAD"/>
    <w:p w14:paraId="7463A60D" w14:textId="2DE626DA" w:rsidR="007C2DAD" w:rsidRPr="007C2DAD" w:rsidRDefault="007C2DAD" w:rsidP="007C2DAD"/>
    <w:p w14:paraId="716D42D9" w14:textId="07AA6DE1" w:rsidR="007C2DAD" w:rsidRPr="007C2DAD" w:rsidRDefault="007C2DAD" w:rsidP="007C2DAD"/>
    <w:p w14:paraId="30460BB5" w14:textId="0A3BF6B9" w:rsidR="007C2DAD" w:rsidRPr="007C2DAD" w:rsidRDefault="007C2DAD" w:rsidP="007C2DAD"/>
    <w:p w14:paraId="3974D420" w14:textId="51FA9CF3" w:rsidR="007C2DAD" w:rsidRPr="007C2DAD" w:rsidRDefault="007C2DAD" w:rsidP="00AF31D6">
      <w:pPr>
        <w:jc w:val="both"/>
      </w:pPr>
    </w:p>
    <w:p w14:paraId="7DD134B8" w14:textId="7A740A75" w:rsidR="00AF31D6" w:rsidRPr="00AF31D6" w:rsidRDefault="00AF31D6" w:rsidP="00AF31D6">
      <w:pPr>
        <w:jc w:val="both"/>
        <w:rPr>
          <w:rFonts w:ascii="Consolas" w:eastAsia="Consolas" w:hAnsi="Consolas" w:cs="Consolas"/>
          <w:color w:val="000000"/>
          <w:sz w:val="26"/>
          <w:szCs w:val="26"/>
        </w:rPr>
      </w:pPr>
      <w:r w:rsidRPr="00AF31D6">
        <w:rPr>
          <w:rFonts w:ascii="Consolas" w:eastAsia="Consolas" w:hAnsi="Consolas" w:cs="Consolas"/>
          <w:color w:val="000000"/>
          <w:sz w:val="26"/>
          <w:szCs w:val="26"/>
        </w:rPr>
        <w:t>Payment Ref no.</w:t>
      </w:r>
      <w:r w:rsidRPr="00AF31D6">
        <w:rPr>
          <w:rFonts w:ascii="Consolas" w:eastAsia="Consolas" w:hAnsi="Consolas" w:cs="Consolas"/>
          <w:color w:val="000000"/>
          <w:sz w:val="26"/>
          <w:szCs w:val="26"/>
        </w:rPr>
        <w:t xml:space="preserve"> 19071318285</w:t>
      </w:r>
      <w:r w:rsidRPr="00AF31D6">
        <w:rPr>
          <w:rFonts w:ascii="Consolas" w:eastAsia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eastAsia="Consolas" w:hAnsi="Consolas" w:cs="Consolas"/>
          <w:color w:val="000000"/>
          <w:sz w:val="26"/>
          <w:szCs w:val="26"/>
        </w:rPr>
        <w:t xml:space="preserve">        </w:t>
      </w:r>
      <w:r w:rsidRPr="00AF31D6">
        <w:rPr>
          <w:rFonts w:ascii="Consolas" w:eastAsia="Consolas" w:hAnsi="Consolas" w:cs="Consolas"/>
          <w:color w:val="000000"/>
          <w:sz w:val="26"/>
          <w:szCs w:val="26"/>
        </w:rPr>
        <w:t>Transaction</w:t>
      </w:r>
      <w:r w:rsidRPr="00AF31D6"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 w:rsidRPr="00AF31D6">
        <w:rPr>
          <w:rFonts w:ascii="Consolas" w:eastAsia="Consolas" w:hAnsi="Consolas" w:cs="Consolas"/>
          <w:color w:val="000000"/>
          <w:sz w:val="26"/>
          <w:szCs w:val="26"/>
        </w:rPr>
        <w:t>Ref no. MSBI905148</w:t>
      </w:r>
    </w:p>
    <w:p w14:paraId="3586711F" w14:textId="5DE07B64" w:rsidR="00AF31D6" w:rsidRPr="00AF31D6" w:rsidRDefault="00AF31D6" w:rsidP="00AF31D6">
      <w:pPr>
        <w:jc w:val="both"/>
        <w:rPr>
          <w:rFonts w:ascii="Consolas" w:eastAsia="Consolas" w:hAnsi="Consolas" w:cs="Consolas"/>
          <w:color w:val="000000"/>
          <w:sz w:val="26"/>
          <w:szCs w:val="26"/>
        </w:rPr>
      </w:pPr>
    </w:p>
    <w:p w14:paraId="5F9C8BEE" w14:textId="1ACD4A4F" w:rsidR="00AF31D6" w:rsidRDefault="00AF31D6" w:rsidP="00AF31D6">
      <w:pPr>
        <w:jc w:val="both"/>
        <w:rPr>
          <w:rFonts w:ascii="Consolas" w:eastAsia="Consolas" w:hAnsi="Consolas" w:cs="Consolas"/>
          <w:color w:val="000000"/>
          <w:sz w:val="26"/>
          <w:szCs w:val="26"/>
        </w:rPr>
      </w:pPr>
      <w:r w:rsidRPr="00AF31D6">
        <w:rPr>
          <w:rFonts w:ascii="Consolas" w:eastAsia="Consolas" w:hAnsi="Consolas" w:cs="Consolas"/>
          <w:color w:val="000000"/>
          <w:sz w:val="26"/>
          <w:szCs w:val="26"/>
        </w:rPr>
        <w:t xml:space="preserve">Transaction </w:t>
      </w:r>
      <w:r w:rsidRPr="00AF31D6">
        <w:rPr>
          <w:rFonts w:ascii="Consolas" w:eastAsia="Consolas" w:hAnsi="Consolas" w:cs="Consolas"/>
          <w:color w:val="000000"/>
          <w:sz w:val="26"/>
          <w:szCs w:val="26"/>
        </w:rPr>
        <w:t>Date</w:t>
      </w:r>
      <w:r>
        <w:rPr>
          <w:rFonts w:ascii="Consolas" w:eastAsia="Consolas" w:hAnsi="Consolas" w:cs="Consolas"/>
          <w:color w:val="000000"/>
          <w:sz w:val="26"/>
          <w:szCs w:val="26"/>
        </w:rPr>
        <w:t>-</w:t>
      </w:r>
      <w:r w:rsidRPr="00AF31D6">
        <w:rPr>
          <w:rFonts w:ascii="Consolas" w:eastAsia="Consolas" w:hAnsi="Consolas" w:cs="Consolas"/>
          <w:color w:val="000000"/>
          <w:sz w:val="26"/>
          <w:szCs w:val="26"/>
        </w:rPr>
        <w:t xml:space="preserve"> 29/11/2022</w:t>
      </w:r>
      <w:r>
        <w:rPr>
          <w:rFonts w:ascii="Consolas" w:eastAsia="Consolas" w:hAnsi="Consolas" w:cs="Consolas"/>
          <w:color w:val="000000"/>
          <w:sz w:val="26"/>
          <w:szCs w:val="26"/>
        </w:rPr>
        <w:tab/>
        <w:t xml:space="preserve">      </w:t>
      </w:r>
      <w:r w:rsidRPr="00AF31D6">
        <w:rPr>
          <w:rFonts w:ascii="Consolas" w:eastAsia="Consolas" w:hAnsi="Consolas" w:cs="Consolas"/>
          <w:color w:val="000000"/>
          <w:sz w:val="26"/>
          <w:szCs w:val="26"/>
        </w:rPr>
        <w:t xml:space="preserve">Transaction </w:t>
      </w:r>
      <w:r w:rsidRPr="00AF31D6">
        <w:rPr>
          <w:rFonts w:ascii="Consolas" w:eastAsia="Consolas" w:hAnsi="Consolas" w:cs="Consolas"/>
          <w:color w:val="000000"/>
          <w:sz w:val="26"/>
          <w:szCs w:val="26"/>
        </w:rPr>
        <w:t xml:space="preserve">Type- Net Banking </w:t>
      </w:r>
    </w:p>
    <w:p w14:paraId="0808B986" w14:textId="481E5815" w:rsidR="00AF31D6" w:rsidRDefault="00AF31D6" w:rsidP="00AF31D6">
      <w:pPr>
        <w:jc w:val="both"/>
        <w:rPr>
          <w:rFonts w:ascii="Consolas" w:eastAsia="Consolas" w:hAnsi="Consolas" w:cs="Consolas"/>
          <w:color w:val="000000"/>
          <w:sz w:val="26"/>
          <w:szCs w:val="26"/>
        </w:rPr>
      </w:pPr>
    </w:p>
    <w:p w14:paraId="7EE404A4" w14:textId="492CA129" w:rsidR="00AF31D6" w:rsidRDefault="00AF31D6" w:rsidP="00AF31D6">
      <w:pPr>
        <w:tabs>
          <w:tab w:val="left" w:pos="5335"/>
        </w:tabs>
        <w:jc w:val="both"/>
        <w:rPr>
          <w:rFonts w:ascii="Consolas" w:eastAsia="Consolas" w:hAnsi="Consolas" w:cs="Consolas"/>
          <w:color w:val="000000"/>
          <w:sz w:val="26"/>
          <w:szCs w:val="26"/>
        </w:rPr>
      </w:pPr>
      <w:r w:rsidRPr="00AF31D6">
        <w:rPr>
          <w:rFonts w:ascii="Consolas" w:eastAsia="Consolas" w:hAnsi="Consolas" w:cs="Consolas"/>
          <w:color w:val="000000"/>
          <w:sz w:val="26"/>
          <w:szCs w:val="26"/>
        </w:rPr>
        <w:t xml:space="preserve">Transaction </w:t>
      </w:r>
      <w:r>
        <w:rPr>
          <w:rFonts w:ascii="Consolas" w:eastAsia="Consolas" w:hAnsi="Consolas" w:cs="Consolas"/>
          <w:color w:val="000000"/>
          <w:sz w:val="26"/>
          <w:szCs w:val="26"/>
        </w:rPr>
        <w:t xml:space="preserve">Status- Successful      Bank Ref no. IGK78787878 </w:t>
      </w:r>
    </w:p>
    <w:p w14:paraId="502F73F1" w14:textId="477FBA6B" w:rsidR="00AF31D6" w:rsidRDefault="00AF31D6" w:rsidP="00AF31D6">
      <w:pPr>
        <w:tabs>
          <w:tab w:val="left" w:pos="5335"/>
        </w:tabs>
        <w:jc w:val="both"/>
        <w:rPr>
          <w:rFonts w:ascii="Consolas" w:eastAsia="Consolas" w:hAnsi="Consolas" w:cs="Consolas"/>
          <w:color w:val="000000"/>
          <w:sz w:val="26"/>
          <w:szCs w:val="26"/>
        </w:rPr>
      </w:pPr>
    </w:p>
    <w:p w14:paraId="66409C59" w14:textId="02B78629" w:rsidR="00AF31D6" w:rsidRPr="00AF31D6" w:rsidRDefault="00AF31D6" w:rsidP="00AF31D6">
      <w:pPr>
        <w:tabs>
          <w:tab w:val="left" w:pos="5335"/>
        </w:tabs>
        <w:jc w:val="both"/>
        <w:rPr>
          <w:rFonts w:ascii="Consolas" w:eastAsia="Consolas" w:hAnsi="Consolas" w:cs="Consolas"/>
          <w:color w:val="000000"/>
          <w:sz w:val="26"/>
          <w:szCs w:val="26"/>
        </w:rPr>
      </w:pPr>
      <w:r>
        <w:rPr>
          <w:rFonts w:ascii="Consolas" w:eastAsia="Consolas" w:hAnsi="Consolas" w:cs="Consolas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C6E70D" wp14:editId="093C8CBE">
                <wp:simplePos x="0" y="0"/>
                <wp:positionH relativeFrom="page">
                  <wp:posOffset>22860</wp:posOffset>
                </wp:positionH>
                <wp:positionV relativeFrom="paragraph">
                  <wp:posOffset>344170</wp:posOffset>
                </wp:positionV>
                <wp:extent cx="7730490" cy="12725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490" cy="1272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5816D" id="Rectangle 6" o:spid="_x0000_s1026" style="position:absolute;margin-left:1.8pt;margin-top:27.1pt;width:608.7pt;height:100.2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" filled="f" strokecolor="#002060" strokeweight="1pt">
                <w10:wrap anchorx="page"/>
              </v:rect>
            </w:pict>
          </mc:Fallback>
        </mc:AlternateContent>
      </w:r>
      <w:r>
        <w:rPr>
          <w:rFonts w:ascii="Consolas" w:eastAsia="Consolas" w:hAnsi="Consolas" w:cs="Consolas"/>
          <w:color w:val="000000"/>
          <w:sz w:val="26"/>
          <w:szCs w:val="26"/>
        </w:rPr>
        <w:t>Payment Type- Energy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F31D6" w14:paraId="42B7BD61" w14:textId="77777777" w:rsidTr="00AF31D6">
        <w:tc>
          <w:tcPr>
            <w:tcW w:w="3120" w:type="dxa"/>
          </w:tcPr>
          <w:p w14:paraId="52E4F3DA" w14:textId="77777777" w:rsidR="00AF31D6" w:rsidRDefault="00AF31D6" w:rsidP="00AF31D6">
            <w:pPr>
              <w:tabs>
                <w:tab w:val="left" w:pos="5335"/>
              </w:tabs>
              <w:jc w:val="both"/>
              <w:rPr>
                <w:rFonts w:ascii="Consolas" w:eastAsia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3120" w:type="dxa"/>
          </w:tcPr>
          <w:p w14:paraId="346BCBBC" w14:textId="77777777" w:rsidR="00AF31D6" w:rsidRDefault="00AF31D6" w:rsidP="00AF31D6">
            <w:pPr>
              <w:tabs>
                <w:tab w:val="left" w:pos="5335"/>
              </w:tabs>
              <w:jc w:val="both"/>
              <w:rPr>
                <w:rFonts w:ascii="Consolas" w:eastAsia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3120" w:type="dxa"/>
          </w:tcPr>
          <w:p w14:paraId="2673C776" w14:textId="77777777" w:rsidR="00AF31D6" w:rsidRDefault="00AF31D6" w:rsidP="00AF31D6">
            <w:pPr>
              <w:tabs>
                <w:tab w:val="left" w:pos="5335"/>
              </w:tabs>
              <w:jc w:val="both"/>
              <w:rPr>
                <w:rFonts w:ascii="Consolas" w:eastAsia="Consolas" w:hAnsi="Consolas" w:cs="Consolas"/>
                <w:color w:val="000000"/>
                <w:sz w:val="26"/>
                <w:szCs w:val="26"/>
              </w:rPr>
            </w:pPr>
          </w:p>
        </w:tc>
      </w:tr>
    </w:tbl>
    <w:p w14:paraId="1F899B65" w14:textId="2330B5B5" w:rsidR="00AF31D6" w:rsidRDefault="00837C12" w:rsidP="00AF31D6">
      <w:pPr>
        <w:tabs>
          <w:tab w:val="left" w:pos="5225"/>
        </w:tabs>
        <w:jc w:val="both"/>
        <w:rPr>
          <w:rFonts w:ascii="Consolas" w:eastAsia="Consolas" w:hAnsi="Consolas" w:cs="Consolas"/>
          <w:color w:val="000000"/>
          <w:sz w:val="26"/>
          <w:szCs w:val="26"/>
        </w:rPr>
      </w:pPr>
      <w:r>
        <w:rPr>
          <w:rFonts w:ascii="Consolas" w:eastAsia="Consolas" w:hAnsi="Consolas" w:cs="Consolas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F3328BE" wp14:editId="2F7DC669">
                <wp:simplePos x="0" y="0"/>
                <wp:positionH relativeFrom="column">
                  <wp:posOffset>1638300</wp:posOffset>
                </wp:positionH>
                <wp:positionV relativeFrom="paragraph">
                  <wp:posOffset>10795</wp:posOffset>
                </wp:positionV>
                <wp:extent cx="0" cy="1242060"/>
                <wp:effectExtent l="0" t="0" r="3810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2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798A6" id="Straight Connector 1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.85pt" to="129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" strokecolor="#1d824c [3204]" strokeweight=".5pt">
                <v:stroke joinstyle="miter"/>
              </v:line>
            </w:pict>
          </mc:Fallback>
        </mc:AlternateContent>
      </w:r>
      <w:r>
        <w:rPr>
          <w:rFonts w:ascii="Consolas" w:eastAsia="Consolas" w:hAnsi="Consolas" w:cs="Consolas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4876D02" wp14:editId="34888A2F">
                <wp:simplePos x="0" y="0"/>
                <wp:positionH relativeFrom="column">
                  <wp:posOffset>3947160</wp:posOffset>
                </wp:positionH>
                <wp:positionV relativeFrom="paragraph">
                  <wp:posOffset>3175</wp:posOffset>
                </wp:positionV>
                <wp:extent cx="15240" cy="121920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7733D" id="Straight Connector 12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8pt,.25pt" to="312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" strokecolor="#1d824c [3204]" strokeweight=".5pt">
                <v:stroke joinstyle="miter"/>
              </v:line>
            </w:pict>
          </mc:Fallback>
        </mc:AlternateContent>
      </w:r>
    </w:p>
    <w:p w14:paraId="7DC8D99A" w14:textId="10723E2E" w:rsidR="00837C12" w:rsidRPr="00AF31D6" w:rsidRDefault="00837C12" w:rsidP="00AF31D6">
      <w:pPr>
        <w:tabs>
          <w:tab w:val="left" w:pos="5225"/>
        </w:tabs>
        <w:jc w:val="both"/>
        <w:rPr>
          <w:rFonts w:ascii="Consolas" w:eastAsia="Consolas" w:hAnsi="Consolas" w:cs="Consolas"/>
          <w:color w:val="000000"/>
          <w:sz w:val="26"/>
          <w:szCs w:val="26"/>
        </w:rPr>
      </w:pPr>
      <w:r>
        <w:rPr>
          <w:rFonts w:ascii="Consolas" w:eastAsia="Consolas" w:hAnsi="Consolas" w:cs="Consolas"/>
          <w:color w:val="000000"/>
          <w:sz w:val="26"/>
          <w:szCs w:val="26"/>
        </w:rPr>
        <w:t>Consumer no.              Consumer name        Transaction Amount($)</w:t>
      </w:r>
    </w:p>
    <w:p w14:paraId="7D58D6F0" w14:textId="43A5A7CA" w:rsidR="00AF31D6" w:rsidRDefault="00837C12" w:rsidP="00AF31D6">
      <w:pPr>
        <w:jc w:val="both"/>
        <w:rPr>
          <w:rFonts w:ascii="Consolas" w:eastAsia="Consolas" w:hAnsi="Consolas" w:cs="Consolas"/>
          <w:color w:val="000000"/>
          <w:sz w:val="32"/>
          <w:szCs w:val="32"/>
        </w:rPr>
      </w:pPr>
      <w:r>
        <w:rPr>
          <w:rFonts w:ascii="Consolas" w:eastAsia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F52E1" wp14:editId="61B4E9E3">
                <wp:simplePos x="0" y="0"/>
                <wp:positionH relativeFrom="column">
                  <wp:posOffset>-876300</wp:posOffset>
                </wp:positionH>
                <wp:positionV relativeFrom="paragraph">
                  <wp:posOffset>172720</wp:posOffset>
                </wp:positionV>
                <wp:extent cx="77152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B1D67" id="Straight Connector 7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13.6pt" to="538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" strokecolor="#1d824c [3204]" strokeweight=".5pt">
                <v:stroke joinstyle="miter"/>
              </v:line>
            </w:pict>
          </mc:Fallback>
        </mc:AlternateContent>
      </w:r>
    </w:p>
    <w:p w14:paraId="6CE89CA7" w14:textId="36A81CDE" w:rsidR="00AF31D6" w:rsidRDefault="00837C12" w:rsidP="00837C12">
      <w:pPr>
        <w:tabs>
          <w:tab w:val="left" w:pos="3960"/>
          <w:tab w:val="left" w:pos="8292"/>
        </w:tabs>
        <w:jc w:val="both"/>
      </w:pPr>
      <w:r>
        <w:rPr>
          <w:rFonts w:ascii="Consolas" w:eastAsia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1F02CD" wp14:editId="24CA241E">
                <wp:simplePos x="0" y="0"/>
                <wp:positionH relativeFrom="column">
                  <wp:posOffset>-906780</wp:posOffset>
                </wp:positionH>
                <wp:positionV relativeFrom="paragraph">
                  <wp:posOffset>590550</wp:posOffset>
                </wp:positionV>
                <wp:extent cx="77152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6579A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46.5pt" to="536.1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" strokecolor="#1d824c [3204]" strokeweight=".5pt">
                <v:stroke joinstyle="miter"/>
              </v:line>
            </w:pict>
          </mc:Fallback>
        </mc:AlternateContent>
      </w:r>
      <w:r>
        <w:rPr>
          <w:rFonts w:ascii="Consolas" w:eastAsia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2D85382" wp14:editId="20C0433E">
                <wp:simplePos x="0" y="0"/>
                <wp:positionH relativeFrom="column">
                  <wp:posOffset>-891540</wp:posOffset>
                </wp:positionH>
                <wp:positionV relativeFrom="paragraph">
                  <wp:posOffset>278130</wp:posOffset>
                </wp:positionV>
                <wp:extent cx="77152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5FD1A" id="Straight Connector 9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21.9pt" to="537.3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" strokecolor="#1d824c [3204]" strokeweight=".5pt">
                <v:stroke joinstyle="miter"/>
              </v:line>
            </w:pict>
          </mc:Fallback>
        </mc:AlternateContent>
      </w:r>
      <w:r w:rsidRPr="00837C12">
        <w:t>5589785279658</w:t>
      </w:r>
      <w:r>
        <w:tab/>
      </w:r>
      <w:r w:rsidRPr="00837C12">
        <w:t>Deepak Kalal</w:t>
      </w:r>
      <w:r>
        <w:tab/>
      </w:r>
      <w:r w:rsidRPr="00837C12">
        <w:rPr>
          <w:sz w:val="24"/>
          <w:szCs w:val="24"/>
        </w:rPr>
        <w:t>1,203.58</w:t>
      </w:r>
    </w:p>
    <w:p w14:paraId="6A684BD5" w14:textId="3E322CC1" w:rsidR="00837C12" w:rsidRDefault="00837C12" w:rsidP="00837C12"/>
    <w:p w14:paraId="25EBC40D" w14:textId="366D60B0" w:rsidR="00837C12" w:rsidRPr="00837C12" w:rsidRDefault="00837C12" w:rsidP="00837C12">
      <w:pPr>
        <w:tabs>
          <w:tab w:val="center" w:pos="4680"/>
          <w:tab w:val="left" w:pos="8400"/>
        </w:tabs>
      </w:pPr>
      <w:r>
        <w:tab/>
      </w:r>
      <w:r w:rsidRPr="00837C12">
        <w:rPr>
          <w:sz w:val="24"/>
          <w:szCs w:val="24"/>
        </w:rPr>
        <w:t>Total Amount</w:t>
      </w:r>
      <w:r>
        <w:tab/>
      </w:r>
      <w:r w:rsidRPr="00837C12">
        <w:rPr>
          <w:sz w:val="24"/>
          <w:szCs w:val="24"/>
        </w:rPr>
        <w:t>1,203.58</w:t>
      </w:r>
    </w:p>
    <w:sectPr w:rsidR="00837C12" w:rsidRPr="00837C12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54A21" w14:textId="77777777" w:rsidR="007C7744" w:rsidRDefault="007C7744" w:rsidP="0068194B">
      <w:r>
        <w:separator/>
      </w:r>
    </w:p>
    <w:p w14:paraId="2619BFD0" w14:textId="77777777" w:rsidR="007C7744" w:rsidRDefault="007C7744"/>
    <w:p w14:paraId="44E050B9" w14:textId="77777777" w:rsidR="007C7744" w:rsidRDefault="007C7744"/>
  </w:endnote>
  <w:endnote w:type="continuationSeparator" w:id="0">
    <w:p w14:paraId="6008DB4B" w14:textId="77777777" w:rsidR="007C7744" w:rsidRDefault="007C7744" w:rsidP="0068194B">
      <w:r>
        <w:continuationSeparator/>
      </w:r>
    </w:p>
    <w:p w14:paraId="4ED1BD9D" w14:textId="77777777" w:rsidR="007C7744" w:rsidRDefault="007C7744"/>
    <w:p w14:paraId="5F64030E" w14:textId="77777777" w:rsidR="007C7744" w:rsidRDefault="007C77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52D7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CBDEA" w14:textId="77777777" w:rsidR="007C7744" w:rsidRDefault="007C7744" w:rsidP="0068194B">
      <w:r>
        <w:separator/>
      </w:r>
    </w:p>
    <w:p w14:paraId="483E96D8" w14:textId="77777777" w:rsidR="007C7744" w:rsidRDefault="007C7744"/>
    <w:p w14:paraId="242DB855" w14:textId="77777777" w:rsidR="007C7744" w:rsidRDefault="007C7744"/>
  </w:footnote>
  <w:footnote w:type="continuationSeparator" w:id="0">
    <w:p w14:paraId="2EAF2EF3" w14:textId="77777777" w:rsidR="007C7744" w:rsidRDefault="007C7744" w:rsidP="0068194B">
      <w:r>
        <w:continuationSeparator/>
      </w:r>
    </w:p>
    <w:p w14:paraId="11A8F89F" w14:textId="77777777" w:rsidR="007C7744" w:rsidRDefault="007C7744"/>
    <w:p w14:paraId="1A56A529" w14:textId="77777777" w:rsidR="007C7744" w:rsidRDefault="007C77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1BB4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A6CE8B" wp14:editId="114E864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69E767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43437295">
    <w:abstractNumId w:val="9"/>
  </w:num>
  <w:num w:numId="2" w16cid:durableId="1149057751">
    <w:abstractNumId w:val="8"/>
  </w:num>
  <w:num w:numId="3" w16cid:durableId="1994992424">
    <w:abstractNumId w:val="7"/>
  </w:num>
  <w:num w:numId="4" w16cid:durableId="1260600026">
    <w:abstractNumId w:val="6"/>
  </w:num>
  <w:num w:numId="5" w16cid:durableId="830100686">
    <w:abstractNumId w:val="10"/>
  </w:num>
  <w:num w:numId="6" w16cid:durableId="95486724">
    <w:abstractNumId w:val="3"/>
  </w:num>
  <w:num w:numId="7" w16cid:durableId="926114566">
    <w:abstractNumId w:val="11"/>
  </w:num>
  <w:num w:numId="8" w16cid:durableId="1094089899">
    <w:abstractNumId w:val="2"/>
  </w:num>
  <w:num w:numId="9" w16cid:durableId="583956713">
    <w:abstractNumId w:val="12"/>
  </w:num>
  <w:num w:numId="10" w16cid:durableId="1571307477">
    <w:abstractNumId w:val="5"/>
  </w:num>
  <w:num w:numId="11" w16cid:durableId="1529445548">
    <w:abstractNumId w:val="4"/>
  </w:num>
  <w:num w:numId="12" w16cid:durableId="861937127">
    <w:abstractNumId w:val="1"/>
  </w:num>
  <w:num w:numId="13" w16cid:durableId="174170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AD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0A52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7C67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2DAD"/>
    <w:rsid w:val="007C606B"/>
    <w:rsid w:val="007C7744"/>
    <w:rsid w:val="007E6A61"/>
    <w:rsid w:val="00801140"/>
    <w:rsid w:val="00803404"/>
    <w:rsid w:val="00834955"/>
    <w:rsid w:val="00837C1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31D6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EB3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AD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C2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n-US%7b65F84B3A-6126-4BD8-927A-6F4CB83F10BB%7d\%7b57221EFF-13F5-41F5-A67B-C131A0A4675B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{57221EFF-13F5-41F5-A67B-C131A0A4675B}tf16402488_win32.dotx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2022-11-29T09:31:00Z</dcterms:created>
  <dcterms:modified xsi:type="dcterms:W3CDTF">2022-11-29T09:31:00Z</dcterms:modified>
  <cp:category/>
</cp:coreProperties>
</file>